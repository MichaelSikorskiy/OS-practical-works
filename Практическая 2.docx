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F33" w:rsidRDefault="00CF4727">
      <w:pPr>
        <w:pStyle w:val="Standard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Лабораторная работа 2</w:t>
      </w:r>
    </w:p>
    <w:p w:rsidR="00397F33" w:rsidRDefault="00CF4727">
      <w:pPr>
        <w:pStyle w:val="Standard"/>
        <w:jc w:val="center"/>
        <w:rPr>
          <w:b/>
          <w:bCs/>
        </w:rPr>
      </w:pPr>
      <w:r>
        <w:rPr>
          <w:b/>
          <w:bCs/>
        </w:rPr>
        <w:t>Выполнил студент группы У-206 Сикорский Михаил</w:t>
      </w:r>
    </w:p>
    <w:p w:rsidR="00397F33" w:rsidRDefault="00CF4727">
      <w:pPr>
        <w:pStyle w:val="Standard"/>
      </w:pPr>
      <w:r>
        <w:rPr>
          <w:b/>
          <w:bCs/>
        </w:rPr>
        <w:t>Цель:</w:t>
      </w:r>
      <w:r>
        <w:t xml:space="preserve"> Практическое знакомство с вводом/выводом в операционных системах Windows и кэширование операций ввода/вывода</w:t>
      </w:r>
    </w:p>
    <w:p w:rsidR="00397F33" w:rsidRDefault="00CF4727">
      <w:pPr>
        <w:pStyle w:val="Standard"/>
        <w:jc w:val="center"/>
        <w:rPr>
          <w:b/>
          <w:bCs/>
        </w:rPr>
      </w:pPr>
      <w:r>
        <w:rPr>
          <w:b/>
          <w:bCs/>
        </w:rPr>
        <w:t>Ход работы:</w:t>
      </w:r>
    </w:p>
    <w:p w:rsidR="00397F33" w:rsidRDefault="00CF4727">
      <w:pPr>
        <w:pStyle w:val="Standard"/>
      </w:pPr>
      <w:r>
        <w:t>1) Запустил диспетчер задач и запустил его функции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05404" cy="4429079"/>
            <wp:effectExtent l="0" t="0" r="9446" b="0"/>
            <wp:wrapTopAndBottom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404" cy="4429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97F33" w:rsidRDefault="00CF4727">
      <w:pPr>
        <w:pStyle w:val="Standard"/>
      </w:pPr>
      <w:r>
        <w:t>2) Открыл командную строку</w:t>
      </w:r>
    </w:p>
    <w:p w:rsidR="00397F33" w:rsidRDefault="00CF4727">
      <w:pPr>
        <w:pStyle w:val="Standard"/>
      </w:pPr>
      <w:r>
        <w:t>3) Выполнил команду Schtasks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678198"/>
            <wp:effectExtent l="0" t="0" r="0" b="8102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678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3) Выполнил команду Start notepad.exe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5377321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5377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4) Выполнил команду Taskkill /im notepad.exe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242883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2428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5) Выполнил команду cd/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481559"/>
            <wp:effectExtent l="0" t="0" r="0" b="4591"/>
            <wp:wrapSquare wrapText="bothSides"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4815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97F33" w:rsidRDefault="00CF4727">
      <w:pPr>
        <w:pStyle w:val="Standard"/>
      </w:pPr>
      <w:r>
        <w:t>5) Выполнил команду cd/</w:t>
      </w:r>
      <w:r>
        <w:t>Windows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557162"/>
            <wp:effectExtent l="0" t="0" r="0" b="5188"/>
            <wp:wrapSquare wrapText="bothSides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5571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6) Выполнил команду dir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494516"/>
            <wp:effectExtent l="0" t="0" r="0" b="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494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7) Выполнил команду Start notepad.exe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5259601"/>
            <wp:effectExtent l="0" t="0" r="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52596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8) Выполнил команду Taskkill /im notepad.exe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729163"/>
            <wp:effectExtent l="0" t="0" r="0" b="0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7291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9) Запустил программу explorer.exe из командной строки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946044"/>
            <wp:effectExtent l="0" t="0" r="0" b="6956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9460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10) Отследил выполнение процесса explorer.exe из командной строки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933444"/>
            <wp:effectExtent l="0" t="0" r="0" b="506"/>
            <wp:wrapSquare wrapText="bothSides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9334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11) Завершил п</w:t>
      </w:r>
      <w:r>
        <w:t>роцесс explorer.exe и повторно запустил его из командной строки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2322722"/>
            <wp:effectExtent l="0" t="0" r="0" b="1378"/>
            <wp:wrapSquare wrapText="bothSides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322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12) Завершил процесс explorer.exe в диспетчере задач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6520" cy="5048283"/>
            <wp:effectExtent l="0" t="0" r="9480" b="0"/>
            <wp:wrapSquare wrapText="bothSides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520" cy="5048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97F33" w:rsidRDefault="00CF4727">
      <w:pPr>
        <w:pStyle w:val="Standard"/>
      </w:pPr>
      <w:r>
        <w:t>12) Повторно запустил процесс explorer.exe из диспетчера задач</w:t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81363" cy="4486320"/>
            <wp:effectExtent l="0" t="0" r="0" b="9480"/>
            <wp:wrapTopAndBottom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363" cy="4486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97F33" w:rsidRDefault="00CF4727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076800" cy="5057637"/>
            <wp:effectExtent l="0" t="0" r="150" b="0"/>
            <wp:wrapTopAndBottom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800" cy="50576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397F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727" w:rsidRDefault="00CF4727">
      <w:r>
        <w:separator/>
      </w:r>
    </w:p>
  </w:endnote>
  <w:endnote w:type="continuationSeparator" w:id="0">
    <w:p w:rsidR="00CF4727" w:rsidRDefault="00CF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727" w:rsidRDefault="00CF4727">
      <w:r>
        <w:rPr>
          <w:color w:val="000000"/>
        </w:rPr>
        <w:separator/>
      </w:r>
    </w:p>
  </w:footnote>
  <w:footnote w:type="continuationSeparator" w:id="0">
    <w:p w:rsidR="00CF4727" w:rsidRDefault="00CF4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97F33"/>
    <w:rsid w:val="002D52A8"/>
    <w:rsid w:val="00397F33"/>
    <w:rsid w:val="00C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4B3BA7-1B90-4E08-A71E-5F00470B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Сикорский</dc:creator>
  <cp:lastModifiedBy>Michael</cp:lastModifiedBy>
  <cp:revision>2</cp:revision>
  <dcterms:created xsi:type="dcterms:W3CDTF">2023-02-25T09:40:00Z</dcterms:created>
  <dcterms:modified xsi:type="dcterms:W3CDTF">2023-02-25T09:40:00Z</dcterms:modified>
</cp:coreProperties>
</file>