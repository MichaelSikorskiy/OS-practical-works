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27A" w:rsidRDefault="001F17C7">
      <w:pPr>
        <w:pStyle w:val="Standard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Лабораторная работа 3</w:t>
      </w:r>
    </w:p>
    <w:p w:rsidR="00F4127A" w:rsidRDefault="001F17C7">
      <w:pPr>
        <w:pStyle w:val="Standard"/>
        <w:jc w:val="center"/>
      </w:pPr>
      <w:r>
        <w:rPr>
          <w:b/>
          <w:bCs/>
          <w:kern w:val="0"/>
        </w:rPr>
        <w:t>Выполнил студент группы У-206 Сикорский Михаил</w:t>
      </w:r>
    </w:p>
    <w:p w:rsidR="00F4127A" w:rsidRDefault="001F17C7">
      <w:pPr>
        <w:pStyle w:val="Standard"/>
      </w:pPr>
      <w:r>
        <w:rPr>
          <w:b/>
          <w:bCs/>
        </w:rPr>
        <w:t>Цель:</w:t>
      </w:r>
      <w:r>
        <w:t xml:space="preserve"> Изучить общие понятия о файловых системах и изучить методы управления файлами.</w:t>
      </w:r>
    </w:p>
    <w:p w:rsidR="00F4127A" w:rsidRDefault="001F17C7">
      <w:pPr>
        <w:pStyle w:val="Standard"/>
        <w:jc w:val="center"/>
        <w:rPr>
          <w:b/>
          <w:bCs/>
        </w:rPr>
      </w:pPr>
      <w:r>
        <w:rPr>
          <w:b/>
          <w:bCs/>
        </w:rPr>
        <w:t>Ход работы:</w:t>
      </w:r>
    </w:p>
    <w:p w:rsidR="00F4127A" w:rsidRDefault="001F17C7">
      <w:pPr>
        <w:pStyle w:val="Standard"/>
      </w:pPr>
      <w:r>
        <w:t xml:space="preserve">1) Выполнил </w:t>
      </w:r>
      <w:r>
        <w:t>команду перехода на диск A</w:t>
      </w:r>
    </w:p>
    <w:p w:rsidR="00F4127A" w:rsidRDefault="001F17C7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3507117"/>
            <wp:effectExtent l="0" t="0" r="0" b="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50711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2) Выполнил команду перехода на диск C</w:t>
      </w:r>
    </w:p>
    <w:p w:rsidR="00F4127A" w:rsidRDefault="001F17C7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3474720"/>
            <wp:effectExtent l="0" t="0" r="0" b="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4747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3) Выполнил команду dir для просмотра каталога Мои документы</w:t>
      </w:r>
    </w:p>
    <w:p w:rsidR="00F4127A" w:rsidRDefault="001F17C7">
      <w:pPr>
        <w:pStyle w:val="Standard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4934523"/>
            <wp:effectExtent l="0" t="0" r="0" b="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49345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4) Перешёл в каталог Мои документы и создал там новый каталог temp</w:t>
      </w:r>
    </w:p>
    <w:p w:rsidR="00F4127A" w:rsidRDefault="001F17C7">
      <w:pPr>
        <w:pStyle w:val="Standard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119996" cy="5018400"/>
            <wp:effectExtent l="0" t="0" r="0" b="0"/>
            <wp:wrapTopAndBottom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5018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5) Удалил каталог temp</w:t>
      </w:r>
    </w:p>
    <w:p w:rsidR="00F4127A" w:rsidRDefault="001F17C7">
      <w:pPr>
        <w:pStyle w:val="Standard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4957922"/>
            <wp:effectExtent l="0" t="0" r="0" b="0"/>
            <wp:wrapSquare wrapText="bothSides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49579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6) Создал текстовый файл text1 в к</w:t>
      </w:r>
      <w:r>
        <w:t>аталоге Мои документы и ввёл там строку «Temp string»</w:t>
      </w:r>
    </w:p>
    <w:p w:rsidR="00F4127A" w:rsidRDefault="001F17C7">
      <w:pPr>
        <w:pStyle w:val="Standard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4866116"/>
            <wp:effectExtent l="0" t="0" r="0" b="0"/>
            <wp:wrapSquare wrapText="bothSides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48661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7) Удалил файл text1</w:t>
      </w:r>
    </w:p>
    <w:p w:rsidR="00F4127A" w:rsidRDefault="001F17C7">
      <w:pPr>
        <w:pStyle w:val="Standard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119996" cy="4839836"/>
            <wp:effectExtent l="0" t="0" r="0" b="0"/>
            <wp:wrapTopAndBottom/>
            <wp:docPr id="7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48398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8) Переименовал файл temp.txt на newFile.txt</w:t>
      </w:r>
    </w:p>
    <w:p w:rsidR="00F4127A" w:rsidRDefault="001F17C7">
      <w:pPr>
        <w:pStyle w:val="Standard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4979164"/>
            <wp:effectExtent l="0" t="0" r="0" b="0"/>
            <wp:wrapSquare wrapText="bothSides"/>
            <wp:docPr id="8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497916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 w:bidi="ar-SA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7562</wp:posOffset>
            </wp:positionH>
            <wp:positionV relativeFrom="paragraph">
              <wp:posOffset>5015163</wp:posOffset>
            </wp:positionV>
            <wp:extent cx="6119996" cy="5028477"/>
            <wp:effectExtent l="0" t="0" r="0" b="723"/>
            <wp:wrapTopAndBottom/>
            <wp:docPr id="9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50284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F4127A" w:rsidRDefault="001F17C7">
      <w:pPr>
        <w:pStyle w:val="Standard"/>
      </w:pPr>
      <w:r>
        <w:lastRenderedPageBreak/>
        <w:t>9) Скопировал файл newFile.txt под новым названием copyFile в этот же каталог</w:t>
      </w:r>
    </w:p>
    <w:p w:rsidR="00F4127A" w:rsidRDefault="001F17C7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5007601"/>
            <wp:effectExtent l="0" t="0" r="0" b="2549"/>
            <wp:wrapSquare wrapText="bothSides"/>
            <wp:docPr id="10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50076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F4127A" w:rsidRDefault="001F17C7">
      <w:pPr>
        <w:pStyle w:val="Standard"/>
        <w:jc w:val="center"/>
        <w:rPr>
          <w:b/>
          <w:bCs/>
        </w:rPr>
      </w:pPr>
      <w:r>
        <w:rPr>
          <w:b/>
          <w:bCs/>
        </w:rPr>
        <w:t>Индивидуальное задание:</w:t>
      </w:r>
    </w:p>
    <w:p w:rsidR="00F4127A" w:rsidRDefault="001F17C7">
      <w:pPr>
        <w:pStyle w:val="Standard"/>
      </w:pPr>
      <w:r>
        <w:t>1) Просмотрел список пользо</w:t>
      </w:r>
      <w:r>
        <w:t>вателей данного компьютера</w:t>
      </w:r>
    </w:p>
    <w:p w:rsidR="00F4127A" w:rsidRDefault="001F17C7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2509561"/>
            <wp:effectExtent l="0" t="0" r="0" b="5039"/>
            <wp:wrapSquare wrapText="bothSides"/>
            <wp:docPr id="11" name="Изображение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250956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F4127A" w:rsidRDefault="001F17C7">
      <w:pPr>
        <w:pStyle w:val="Standard"/>
      </w:pPr>
      <w:r>
        <w:t>2) Просмотрел список локальных групп</w:t>
      </w:r>
    </w:p>
    <w:p w:rsidR="00F4127A" w:rsidRDefault="001F17C7">
      <w:pPr>
        <w:pStyle w:val="Standard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3540602"/>
            <wp:effectExtent l="0" t="0" r="0" b="2698"/>
            <wp:wrapSquare wrapText="bothSides"/>
            <wp:docPr id="12" name="Изображение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5406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F4127A" w:rsidRDefault="001F17C7">
      <w:pPr>
        <w:pStyle w:val="Standard"/>
      </w:pPr>
      <w:r>
        <w:t>3) Добавил нового пользователя с именем Sikors и паролем Micha и просмотрел информацию о созданном пользователе</w:t>
      </w:r>
    </w:p>
    <w:p w:rsidR="00F4127A" w:rsidRDefault="001F17C7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3178801"/>
            <wp:effectExtent l="0" t="0" r="0" b="2549"/>
            <wp:wrapSquare wrapText="bothSides"/>
            <wp:docPr id="13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1788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4) Установил разрешённое время входа в систему — понедельник-пятница с 8 до</w:t>
      </w:r>
      <w:r>
        <w:t xml:space="preserve"> 17</w:t>
      </w:r>
    </w:p>
    <w:p w:rsidR="00F4127A" w:rsidRDefault="001F17C7">
      <w:pPr>
        <w:pStyle w:val="Standard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3317397"/>
            <wp:effectExtent l="0" t="0" r="0" b="0"/>
            <wp:wrapSquare wrapText="bothSides"/>
            <wp:docPr id="14" name="Изображение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3173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5) Добавил данного пользователя в локальную группу «Гость»</w:t>
      </w:r>
    </w:p>
    <w:p w:rsidR="00F4127A" w:rsidRDefault="001F17C7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3355198"/>
            <wp:effectExtent l="0" t="0" r="0" b="0"/>
            <wp:wrapSquare wrapText="bothSides"/>
            <wp:docPr id="15" name="Изображение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3551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6) Добавил полное имя для созданного пользователя</w:t>
      </w:r>
    </w:p>
    <w:p w:rsidR="00F4127A" w:rsidRDefault="001F17C7">
      <w:pPr>
        <w:pStyle w:val="Standard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3147117"/>
            <wp:effectExtent l="0" t="0" r="0" b="0"/>
            <wp:wrapSquare wrapText="bothSides"/>
            <wp:docPr id="16" name="Изображение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14711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F4127A" w:rsidRDefault="001F17C7">
      <w:pPr>
        <w:pStyle w:val="Standard"/>
      </w:pPr>
      <w:r>
        <w:t>7) Определил текущие параметры пароля</w:t>
      </w:r>
    </w:p>
    <w:p w:rsidR="00F4127A" w:rsidRDefault="001F17C7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2748960"/>
            <wp:effectExtent l="0" t="0" r="0" b="0"/>
            <wp:wrapSquare wrapText="bothSides"/>
            <wp:docPr id="17" name="Изображение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27489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8) Увеличил максимальный срок действия пароля на 10 дней</w:t>
      </w:r>
    </w:p>
    <w:p w:rsidR="00F4127A" w:rsidRDefault="001F17C7">
      <w:pPr>
        <w:pStyle w:val="Standard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119996" cy="2876044"/>
            <wp:effectExtent l="0" t="0" r="0" b="506"/>
            <wp:wrapTopAndBottom/>
            <wp:docPr id="18" name="Изображение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287604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9) Просмотрел сведения обо всех общих ресу</w:t>
      </w:r>
      <w:r>
        <w:t>рсах данного компьютера</w:t>
      </w:r>
    </w:p>
    <w:p w:rsidR="00F4127A" w:rsidRDefault="001F17C7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1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2865601"/>
            <wp:effectExtent l="0" t="0" r="0" b="0"/>
            <wp:wrapSquare wrapText="bothSides"/>
            <wp:docPr id="19" name="Изображение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28656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10) Создал папку IZDN_207257 и сделал её доступной в сети</w:t>
      </w:r>
    </w:p>
    <w:p w:rsidR="00F4127A" w:rsidRDefault="001F17C7">
      <w:pPr>
        <w:pStyle w:val="Standard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1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4578839"/>
            <wp:effectExtent l="0" t="0" r="0" b="0"/>
            <wp:wrapSquare wrapText="bothSides"/>
            <wp:docPr id="20" name="Изображение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45788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F4127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7C7" w:rsidRDefault="001F17C7">
      <w:r>
        <w:separator/>
      </w:r>
    </w:p>
  </w:endnote>
  <w:endnote w:type="continuationSeparator" w:id="0">
    <w:p w:rsidR="001F17C7" w:rsidRDefault="001F1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roid Sans Devanagari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7C7" w:rsidRDefault="001F17C7">
      <w:r>
        <w:rPr>
          <w:color w:val="000000"/>
        </w:rPr>
        <w:separator/>
      </w:r>
    </w:p>
  </w:footnote>
  <w:footnote w:type="continuationSeparator" w:id="0">
    <w:p w:rsidR="001F17C7" w:rsidRDefault="001F17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4127A"/>
    <w:rsid w:val="001F17C7"/>
    <w:rsid w:val="004B59EA"/>
    <w:rsid w:val="00F4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8C47F2-0AA6-45DF-BC9E-5CE75B6EC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Сикорский</dc:creator>
  <cp:lastModifiedBy>Michael</cp:lastModifiedBy>
  <cp:revision>2</cp:revision>
  <dcterms:created xsi:type="dcterms:W3CDTF">2023-02-25T09:41:00Z</dcterms:created>
  <dcterms:modified xsi:type="dcterms:W3CDTF">2023-02-25T09:41:00Z</dcterms:modified>
</cp:coreProperties>
</file>